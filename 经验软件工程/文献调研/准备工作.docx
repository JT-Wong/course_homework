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BCA" w:rsidRDefault="00B56BCA" w:rsidP="00B56BCA">
      <w:pPr>
        <w:pStyle w:val="1"/>
        <w:spacing w:after="312"/>
      </w:pPr>
      <w:r>
        <w:rPr>
          <w:rFonts w:hint="eastAsia"/>
        </w:rPr>
        <w:t>论文选择</w:t>
      </w:r>
    </w:p>
    <w:p w:rsidR="00B56BCA" w:rsidRDefault="00B56BCA" w:rsidP="00B56BCA">
      <w:pPr>
        <w:pStyle w:val="2"/>
        <w:spacing w:before="156" w:after="156"/>
      </w:pPr>
      <w:r>
        <w:rPr>
          <w:rFonts w:hint="eastAsia"/>
        </w:rPr>
        <w:t>论文来源</w:t>
      </w:r>
      <w:bookmarkStart w:id="0" w:name="_GoBack"/>
      <w:bookmarkEnd w:id="0"/>
    </w:p>
    <w:p w:rsidR="00B56BCA" w:rsidRPr="00B56BCA" w:rsidRDefault="00B56BCA" w:rsidP="00B56BCA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可选论文</w:t>
      </w:r>
    </w:p>
    <w:sectPr w:rsidR="00B56BCA" w:rsidRPr="00B56BCA" w:rsidSect="00B632E8">
      <w:headerReference w:type="default" r:id="rId8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6F4" w:rsidRDefault="008D66F4">
      <w:r>
        <w:separator/>
      </w:r>
    </w:p>
  </w:endnote>
  <w:endnote w:type="continuationSeparator" w:id="0">
    <w:p w:rsidR="008D66F4" w:rsidRDefault="008D6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6F4" w:rsidRDefault="008D66F4">
      <w:r>
        <w:separator/>
      </w:r>
    </w:p>
  </w:footnote>
  <w:footnote w:type="continuationSeparator" w:id="0">
    <w:p w:rsidR="008D66F4" w:rsidRDefault="008D66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9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3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927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1452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41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6F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6BCA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2B9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2022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1E484B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5D3C9-4E2A-493B-81B1-776917C50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13511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1093</cp:revision>
  <cp:lastPrinted>2016-06-07T05:59:00Z</cp:lastPrinted>
  <dcterms:created xsi:type="dcterms:W3CDTF">2012-05-21T06:04:00Z</dcterms:created>
  <dcterms:modified xsi:type="dcterms:W3CDTF">2019-05-05T14:52:00Z</dcterms:modified>
</cp:coreProperties>
</file>