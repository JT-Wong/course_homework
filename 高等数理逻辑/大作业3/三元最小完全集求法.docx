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D8" w:rsidRDefault="000F24D8" w:rsidP="000F24D8">
      <w:pPr>
        <w:pStyle w:val="affc"/>
      </w:pPr>
    </w:p>
    <w:p w:rsidR="000F24D8" w:rsidRDefault="000F24D8" w:rsidP="000F24D8">
      <w:pPr>
        <w:pStyle w:val="affc"/>
      </w:pPr>
    </w:p>
    <w:p w:rsidR="000F24D8" w:rsidRDefault="000F24D8" w:rsidP="000F24D8">
      <w:pPr>
        <w:pStyle w:val="affc"/>
      </w:pPr>
    </w:p>
    <w:p w:rsidR="000F24D8" w:rsidRDefault="000F24D8" w:rsidP="000F24D8">
      <w:pPr>
        <w:pStyle w:val="affc"/>
      </w:pPr>
    </w:p>
    <w:p w:rsidR="00BB5379" w:rsidRPr="003E049A" w:rsidRDefault="000F24D8" w:rsidP="000F24D8">
      <w:pPr>
        <w:pStyle w:val="affc"/>
        <w:rPr>
          <w:sz w:val="36"/>
          <w:szCs w:val="36"/>
        </w:rPr>
      </w:pPr>
      <w:r w:rsidRPr="003E049A">
        <w:rPr>
          <w:rFonts w:hint="eastAsia"/>
          <w:sz w:val="36"/>
          <w:szCs w:val="36"/>
        </w:rPr>
        <w:t>所有不超过二</w:t>
      </w:r>
      <w:r w:rsidRPr="003E049A">
        <w:rPr>
          <w:rFonts w:hint="eastAsia"/>
          <w:sz w:val="36"/>
          <w:szCs w:val="36"/>
        </w:rPr>
        <w:t>/</w:t>
      </w:r>
      <w:r w:rsidRPr="003E049A">
        <w:rPr>
          <w:rFonts w:hint="eastAsia"/>
          <w:sz w:val="36"/>
          <w:szCs w:val="36"/>
        </w:rPr>
        <w:t>三元的逻辑联结词构成最小完全集求法</w:t>
      </w:r>
    </w:p>
    <w:p w:rsidR="000F24D8" w:rsidRDefault="000F24D8" w:rsidP="000F24D8">
      <w:pPr>
        <w:pStyle w:val="a1"/>
        <w:ind w:firstLine="420"/>
      </w:pPr>
    </w:p>
    <w:p w:rsidR="000F24D8" w:rsidRDefault="000F24D8" w:rsidP="00D24F42">
      <w:pPr>
        <w:pStyle w:val="a1"/>
        <w:ind w:left="420" w:firstLine="420"/>
      </w:pPr>
      <w:r>
        <w:rPr>
          <w:rFonts w:hint="eastAsia"/>
        </w:rPr>
        <w:t>问题难点：三元联结词的组合情况太多，无法计算</w:t>
      </w:r>
    </w:p>
    <w:p w:rsidR="00D24F42" w:rsidRDefault="000F24D8" w:rsidP="00D24F42">
      <w:pPr>
        <w:pStyle w:val="a1"/>
        <w:ind w:left="420" w:firstLine="420"/>
      </w:pPr>
      <w:r>
        <w:rPr>
          <w:rFonts w:hint="eastAsia"/>
        </w:rPr>
        <w:t>解决思路：缩小搜索空间</w:t>
      </w:r>
    </w:p>
    <w:p w:rsidR="00D24F42" w:rsidRDefault="00D24F42" w:rsidP="00D24F42">
      <w:pPr>
        <w:rPr>
          <w:sz w:val="28"/>
          <w:szCs w:val="24"/>
        </w:rPr>
      </w:pPr>
      <w:r>
        <w:br w:type="page"/>
      </w:r>
    </w:p>
    <w:p w:rsidR="000F24D8" w:rsidRDefault="00D24F42" w:rsidP="00D24F42">
      <w:pPr>
        <w:pStyle w:val="affc"/>
      </w:pPr>
      <w:r w:rsidRPr="00D24F42">
        <w:lastRenderedPageBreak/>
        <w:t>Post's Functional Completeness Theorem</w:t>
      </w:r>
    </w:p>
    <w:p w:rsidR="00F56596" w:rsidRDefault="00F56596" w:rsidP="006A738C">
      <w:pPr>
        <w:pStyle w:val="a1"/>
        <w:ind w:firstLineChars="0" w:firstLine="0"/>
        <w:rPr>
          <w:b/>
        </w:rPr>
      </w:pPr>
    </w:p>
    <w:p w:rsidR="00D24F42" w:rsidRDefault="00D24F42" w:rsidP="006A738C">
      <w:pPr>
        <w:pStyle w:val="a1"/>
        <w:ind w:firstLineChars="0" w:firstLine="0"/>
      </w:pPr>
      <w:r w:rsidRPr="006A738C">
        <w:rPr>
          <w:rFonts w:hint="eastAsia"/>
          <w:b/>
        </w:rPr>
        <w:t>适用范围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t>True/False)</w:t>
      </w:r>
      <w:r>
        <w:rPr>
          <w:rFonts w:hint="eastAsia"/>
        </w:rPr>
        <w:t>真值函数</w:t>
      </w:r>
    </w:p>
    <w:p w:rsidR="006A738C" w:rsidRDefault="006A738C" w:rsidP="006A738C">
      <w:pPr>
        <w:pStyle w:val="a1"/>
        <w:ind w:firstLineChars="0" w:firstLine="0"/>
      </w:pPr>
    </w:p>
    <w:p w:rsidR="006A738C" w:rsidRDefault="006A738C" w:rsidP="006A738C">
      <w:pPr>
        <w:pStyle w:val="a1"/>
        <w:ind w:firstLineChars="0" w:firstLine="0"/>
      </w:pPr>
      <w:r w:rsidRPr="006A738C">
        <w:rPr>
          <w:rFonts w:hint="eastAsia"/>
          <w:b/>
        </w:rPr>
        <w:t>作用</w:t>
      </w:r>
      <w:r>
        <w:rPr>
          <w:rFonts w:hint="eastAsia"/>
        </w:rPr>
        <w:t>：判断一个真值函数</w:t>
      </w:r>
      <w:r>
        <w:rPr>
          <w:rFonts w:hint="eastAsia"/>
        </w:rPr>
        <w:t>/</w:t>
      </w:r>
      <w:r>
        <w:rPr>
          <w:rFonts w:hint="eastAsia"/>
        </w:rPr>
        <w:t>逻辑联结词集合是否是完全集</w:t>
      </w:r>
    </w:p>
    <w:p w:rsidR="006A738C" w:rsidRDefault="006A738C" w:rsidP="006A738C">
      <w:pPr>
        <w:pStyle w:val="a1"/>
        <w:ind w:firstLineChars="0" w:firstLine="0"/>
      </w:pPr>
    </w:p>
    <w:p w:rsidR="006A738C" w:rsidRDefault="006A738C" w:rsidP="006A738C">
      <w:pPr>
        <w:pStyle w:val="a1"/>
        <w:ind w:firstLineChars="0" w:firstLine="0"/>
      </w:pPr>
      <w:r w:rsidRPr="006A738C">
        <w:rPr>
          <w:rFonts w:hint="eastAsia"/>
          <w:b/>
        </w:rPr>
        <w:t>定理</w:t>
      </w:r>
      <w:r>
        <w:rPr>
          <w:rFonts w:hint="eastAsia"/>
        </w:rPr>
        <w:t>：提出了</w:t>
      </w:r>
      <w:r>
        <w:rPr>
          <w:rFonts w:hint="eastAsia"/>
        </w:rPr>
        <w:t>5</w:t>
      </w:r>
      <w:r>
        <w:rPr>
          <w:rFonts w:hint="eastAsia"/>
        </w:rPr>
        <w:t>条规则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,L,M,S</m:t>
            </m:r>
          </m:e>
        </m:d>
      </m:oMath>
      <w:r>
        <w:rPr>
          <w:rFonts w:hint="eastAsia"/>
        </w:rPr>
        <w:t>，每个规则对应着一个</w:t>
      </w:r>
      <w:proofErr w:type="gramStart"/>
      <w:r>
        <w:rPr>
          <w:rFonts w:hint="eastAsia"/>
        </w:rPr>
        <w:t>逻辑逻辑</w:t>
      </w:r>
      <w:proofErr w:type="gramEnd"/>
      <w:r>
        <w:rPr>
          <w:rFonts w:hint="eastAsia"/>
        </w:rPr>
        <w:t>联结词的集合。对于一个逻辑联结词的集合</w:t>
      </w:r>
      <w:r>
        <w:rPr>
          <w:rFonts w:hint="eastAsia"/>
        </w:rPr>
        <w:t>S</w:t>
      </w:r>
      <w:r>
        <w:rPr>
          <w:rFonts w:hint="eastAsia"/>
        </w:rPr>
        <w:t>，如果</w:t>
      </w:r>
      <w:r>
        <w:rPr>
          <w:rFonts w:hint="eastAsia"/>
        </w:rPr>
        <w:t>S</w:t>
      </w:r>
      <w:r>
        <w:rPr>
          <w:rFonts w:hint="eastAsia"/>
        </w:rPr>
        <w:t>不是上述</w:t>
      </w:r>
      <w:r>
        <w:rPr>
          <w:rFonts w:hint="eastAsia"/>
        </w:rPr>
        <w:t>5</w:t>
      </w:r>
      <w:r>
        <w:rPr>
          <w:rFonts w:hint="eastAsia"/>
        </w:rPr>
        <w:t>个集合中任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集合的子集，那么</w:t>
      </w:r>
      <w:r>
        <w:rPr>
          <w:rFonts w:hint="eastAsia"/>
        </w:rPr>
        <w:t>S</w:t>
      </w:r>
      <w:r>
        <w:rPr>
          <w:rFonts w:hint="eastAsia"/>
        </w:rPr>
        <w:t>就是一个完全集。</w:t>
      </w:r>
    </w:p>
    <w:p w:rsidR="006A738C" w:rsidRDefault="006A738C" w:rsidP="006A738C">
      <w:pPr>
        <w:pStyle w:val="a1"/>
        <w:ind w:firstLineChars="0" w:firstLine="0"/>
      </w:pPr>
    </w:p>
    <w:p w:rsidR="008D195B" w:rsidRDefault="006A738C" w:rsidP="006A738C">
      <w:pPr>
        <w:pStyle w:val="a1"/>
        <w:ind w:firstLineChars="0" w:firstLine="0"/>
      </w:pPr>
      <w:r w:rsidRPr="006A738C">
        <w:rPr>
          <w:rFonts w:hint="eastAsia"/>
          <w:b/>
        </w:rPr>
        <w:t>换种表达方式：</w:t>
      </w:r>
      <w:r>
        <w:rPr>
          <w:rFonts w:hint="eastAsia"/>
        </w:rPr>
        <w:t>上述</w:t>
      </w:r>
      <w:r>
        <w:rPr>
          <w:rFonts w:hint="eastAsia"/>
        </w:rPr>
        <w:t>5</w:t>
      </w:r>
      <w:r>
        <w:rPr>
          <w:rFonts w:hint="eastAsia"/>
        </w:rPr>
        <w:t>条规则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,L,M,S</m:t>
            </m:r>
          </m:e>
        </m:d>
      </m:oMath>
      <w:r>
        <w:rPr>
          <w:rFonts w:hint="eastAsia"/>
        </w:rPr>
        <w:t>，如果对于每条规则，联结词集合</w:t>
      </w:r>
      <w:r>
        <w:rPr>
          <w:rFonts w:hint="eastAsia"/>
        </w:rPr>
        <w:t>S</w:t>
      </w:r>
      <w:r>
        <w:rPr>
          <w:rFonts w:hint="eastAsia"/>
        </w:rPr>
        <w:t>中都至少有一个元素不满足，则</w:t>
      </w:r>
      <w:r>
        <w:rPr>
          <w:rFonts w:hint="eastAsia"/>
        </w:rPr>
        <w:t>S</w:t>
      </w:r>
      <w:r>
        <w:rPr>
          <w:rFonts w:hint="eastAsia"/>
        </w:rPr>
        <w:t>是一个完全集。</w:t>
      </w:r>
    </w:p>
    <w:p w:rsidR="008D195B" w:rsidRDefault="008D195B" w:rsidP="008D195B">
      <w:pPr>
        <w:rPr>
          <w:sz w:val="28"/>
          <w:szCs w:val="24"/>
        </w:rPr>
      </w:pPr>
      <w:r>
        <w:br w:type="page"/>
      </w:r>
    </w:p>
    <w:p w:rsidR="008D195B" w:rsidRDefault="008D195B" w:rsidP="00C702E9">
      <w:pPr>
        <w:pStyle w:val="affc"/>
      </w:pPr>
      <w:r>
        <w:rPr>
          <w:rFonts w:hint="eastAsia"/>
        </w:rPr>
        <w:lastRenderedPageBreak/>
        <w:t>缩小搜索空间</w:t>
      </w:r>
    </w:p>
    <w:p w:rsidR="007C7299" w:rsidRDefault="00C702E9" w:rsidP="007C7299">
      <w:pPr>
        <w:pStyle w:val="a1"/>
        <w:ind w:firstLineChars="0" w:firstLine="0"/>
      </w:pPr>
      <w:r w:rsidRPr="002E1E87">
        <w:rPr>
          <w:rFonts w:hint="eastAsia"/>
          <w:b/>
        </w:rPr>
        <w:t>定义</w:t>
      </w:r>
      <w:r w:rsidRPr="002E1E87">
        <w:rPr>
          <w:rFonts w:hint="eastAsia"/>
          <w:b/>
        </w:rPr>
        <w:t>5</w:t>
      </w:r>
      <w:r w:rsidRPr="002E1E87">
        <w:rPr>
          <w:rFonts w:hint="eastAsia"/>
          <w:b/>
        </w:rPr>
        <w:t>个集合</w:t>
      </w:r>
      <w:r>
        <w:rPr>
          <w:rFonts w:hint="eastAsia"/>
        </w:rPr>
        <w:t>：</w:t>
      </w:r>
    </w:p>
    <w:p w:rsidR="00C702E9" w:rsidRDefault="00746204" w:rsidP="007C7299">
      <w:pPr>
        <w:pStyle w:val="a1"/>
        <w:ind w:firstLineChars="0" w:firstLine="0"/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¬L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¬M</m:t>
            </m:r>
          </m:e>
        </m:d>
        <m:r>
          <w:rPr>
            <w:rFonts w:ascii="Cambria Math" w:hAnsi="Cambria Math"/>
          </w:rPr>
          <m:t>,{¬S}</m:t>
        </m:r>
      </m:oMath>
      <w:r w:rsidR="007C7299">
        <w:rPr>
          <w:rFonts w:hint="eastAsia"/>
        </w:rPr>
        <w:t>分别为不满足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,L,M,S</m:t>
        </m:r>
      </m:oMath>
      <w:r w:rsidR="007C7299">
        <w:rPr>
          <w:rFonts w:hint="eastAsia"/>
        </w:rPr>
        <w:t>规则的逻辑联结词集合</w:t>
      </w:r>
      <w:r w:rsidR="003C643C">
        <w:rPr>
          <w:rFonts w:hint="eastAsia"/>
        </w:rPr>
        <w:t>，相互之间可以有交集</w:t>
      </w:r>
      <w:r w:rsidR="007C7299">
        <w:rPr>
          <w:rFonts w:hint="eastAsia"/>
        </w:rPr>
        <w:t>。</w:t>
      </w:r>
    </w:p>
    <w:p w:rsidR="00FF07B9" w:rsidRDefault="00FF07B9" w:rsidP="007C7299">
      <w:pPr>
        <w:pStyle w:val="a1"/>
        <w:ind w:firstLineChars="0" w:firstLine="0"/>
      </w:pPr>
    </w:p>
    <w:p w:rsidR="00FF07B9" w:rsidRDefault="00FF07B9" w:rsidP="007C7299">
      <w:pPr>
        <w:pStyle w:val="a1"/>
        <w:ind w:firstLineChars="0" w:firstLine="0"/>
      </w:pPr>
      <w:r w:rsidRPr="002E1E87">
        <w:rPr>
          <w:rFonts w:hint="eastAsia"/>
          <w:b/>
        </w:rPr>
        <w:t>完全集的定义</w:t>
      </w:r>
      <w:r>
        <w:rPr>
          <w:rFonts w:hint="eastAsia"/>
        </w:rPr>
        <w:t>：</w:t>
      </w:r>
    </w:p>
    <w:p w:rsidR="00FF07B9" w:rsidRDefault="00FF07B9" w:rsidP="007C7299">
      <w:pPr>
        <w:pStyle w:val="a1"/>
        <w:ind w:firstLineChars="0" w:firstLine="0"/>
      </w:pPr>
      <w:r>
        <w:rPr>
          <w:rFonts w:hint="eastAsia"/>
        </w:rPr>
        <w:t>从集合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¬L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¬M</m:t>
            </m:r>
          </m:e>
        </m:d>
        <m:r>
          <w:rPr>
            <w:rFonts w:ascii="Cambria Math" w:hAnsi="Cambria Math"/>
          </w:rPr>
          <m:t>,{¬S}</m:t>
        </m:r>
      </m:oMath>
      <w:r>
        <w:rPr>
          <w:rFonts w:hint="eastAsia"/>
        </w:rPr>
        <w:t>中分别抽出至少一个元素构成的集合</w:t>
      </w:r>
    </w:p>
    <w:p w:rsidR="00FF07B9" w:rsidRDefault="00FF07B9" w:rsidP="007C7299">
      <w:pPr>
        <w:pStyle w:val="a1"/>
        <w:ind w:firstLineChars="0" w:firstLine="0"/>
      </w:pPr>
    </w:p>
    <w:p w:rsidR="00FF07B9" w:rsidRDefault="00FF07B9" w:rsidP="007C7299">
      <w:pPr>
        <w:pStyle w:val="a1"/>
        <w:ind w:firstLineChars="0" w:firstLine="0"/>
      </w:pPr>
      <w:r w:rsidRPr="002E1E87">
        <w:rPr>
          <w:rFonts w:hint="eastAsia"/>
          <w:b/>
        </w:rPr>
        <w:t>定义逻辑联结词集合</w:t>
      </w:r>
      <m:oMath>
        <m:r>
          <m:rPr>
            <m:sty m:val="b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：</w:t>
      </w:r>
    </w:p>
    <w:p w:rsidR="00FF07B9" w:rsidRDefault="00FF07B9" w:rsidP="007C7299">
      <w:pPr>
        <w:pStyle w:val="a1"/>
        <w:ind w:firstLineChars="0" w:firstLine="0"/>
      </w:pPr>
      <w:r>
        <w:rPr>
          <w:rFonts w:hint="eastAsia"/>
        </w:rPr>
        <w:t>从集合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¬L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¬M</m:t>
            </m:r>
          </m:e>
        </m:d>
        <m:r>
          <w:rPr>
            <w:rFonts w:ascii="Cambria Math" w:hAnsi="Cambria Math"/>
          </w:rPr>
          <m:t>,{¬S}</m:t>
        </m:r>
      </m:oMath>
      <w:r>
        <w:rPr>
          <w:rFonts w:hint="eastAsia"/>
        </w:rPr>
        <w:t>中分别抽取一个元素组成的集合。</w:t>
      </w:r>
    </w:p>
    <w:p w:rsidR="00FF07B9" w:rsidRDefault="00FF07B9" w:rsidP="007C7299">
      <w:pPr>
        <w:pStyle w:val="a1"/>
        <w:ind w:firstLineChars="0" w:firstLine="0"/>
      </w:pPr>
    </w:p>
    <w:p w:rsidR="00FF07B9" w:rsidRPr="00EA0766" w:rsidRDefault="003C643C" w:rsidP="007C7299">
      <w:pPr>
        <w:pStyle w:val="a1"/>
        <w:ind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完全集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所有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{C</m:t>
          </m:r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 w:hint="eastAsia"/>
            </w:rPr>
            <m:t>的所有父集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EA0766" w:rsidRPr="006A502A" w:rsidRDefault="00EA0766" w:rsidP="007C7299">
      <w:pPr>
        <w:pStyle w:val="a1"/>
        <w:ind w:firstLineChars="0" w:firstLine="0"/>
        <w:rPr>
          <w:color w:val="222222"/>
          <w:spacing w:val="75"/>
          <w:sz w:val="30"/>
          <w:szCs w:val="30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最小完全集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 xml:space="preserve">⊂ 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C</m:t>
              </m:r>
            </m:e>
          </m:d>
        </m:oMath>
      </m:oMathPara>
    </w:p>
    <w:p w:rsidR="006A502A" w:rsidRDefault="006A502A" w:rsidP="007C7299">
      <w:pPr>
        <w:pStyle w:val="a1"/>
        <w:ind w:firstLineChars="0" w:firstLine="0"/>
        <w:rPr>
          <w:color w:val="222222"/>
          <w:spacing w:val="75"/>
          <w:sz w:val="30"/>
          <w:szCs w:val="30"/>
          <w:shd w:val="clear" w:color="auto" w:fill="FFFFFF"/>
        </w:rPr>
      </w:pPr>
    </w:p>
    <w:p w:rsidR="006A502A" w:rsidRPr="006A502A" w:rsidRDefault="006A502A" w:rsidP="006A502A">
      <w:pPr>
        <w:pStyle w:val="a1"/>
        <w:ind w:firstLineChars="0" w:firstLine="0"/>
      </w:pPr>
      <w:r w:rsidRPr="002E1E87">
        <w:rPr>
          <w:rFonts w:hint="eastAsia"/>
          <w:b/>
          <w:shd w:val="clear" w:color="auto" w:fill="FFFFFF"/>
        </w:rPr>
        <w:t>搜索空间</w:t>
      </w:r>
      <w:r>
        <w:rPr>
          <w:rFonts w:hint="eastAsia"/>
          <w:shd w:val="clear" w:color="auto" w:fill="FFFFFF"/>
        </w:rPr>
        <w:t>：所有的集合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</w:p>
    <w:p w:rsidR="00C702E9" w:rsidRPr="00EA0766" w:rsidRDefault="00C702E9" w:rsidP="00EA0766">
      <w:pPr>
        <w:pStyle w:val="a1"/>
        <w:ind w:firstLine="420"/>
        <w:jc w:val="left"/>
      </w:pPr>
      <w:r>
        <w:br w:type="page"/>
      </w:r>
    </w:p>
    <w:p w:rsidR="00C702E9" w:rsidRPr="00C702E9" w:rsidRDefault="00C702E9" w:rsidP="00C702E9"/>
    <w:p w:rsidR="006A738C" w:rsidRDefault="008D195B" w:rsidP="008D195B">
      <w:pPr>
        <w:pStyle w:val="affc"/>
      </w:pPr>
      <w:r>
        <w:rPr>
          <w:rFonts w:hint="eastAsia"/>
        </w:rPr>
        <w:t>暴力搜索法</w:t>
      </w:r>
    </w:p>
    <w:p w:rsidR="007D33ED" w:rsidRDefault="007D33ED" w:rsidP="00E13286">
      <w:pPr>
        <w:pStyle w:val="a1"/>
        <w:ind w:firstLine="420"/>
      </w:pPr>
    </w:p>
    <w:p w:rsidR="008D195B" w:rsidRDefault="00E13286" w:rsidP="00E13286">
      <w:pPr>
        <w:pStyle w:val="a1"/>
        <w:ind w:firstLine="420"/>
      </w:pPr>
      <w:r>
        <w:rPr>
          <w:rFonts w:hint="eastAsia"/>
        </w:rPr>
        <w:t>遍历所有的集合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(</w:t>
      </w:r>
      <w:r>
        <w:rPr>
          <w:rFonts w:hint="eastAsia"/>
        </w:rPr>
        <w:t>可重复</w:t>
      </w:r>
      <w:r>
        <w:t>)</w:t>
      </w:r>
      <w:r>
        <w:rPr>
          <w:rFonts w:hint="eastAsia"/>
        </w:rPr>
        <w:t>，共</w:t>
      </w:r>
      <m:oMath>
        <m:r>
          <m:rPr>
            <m:sty m:val="p"/>
          </m:rPr>
          <w:rPr>
            <w:rFonts w:ascii="Cambria Math" w:hAnsi="Cambria Math"/>
          </w:rPr>
          <m:t>78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78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208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189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192≈450</m:t>
        </m:r>
        <m:r>
          <m:rPr>
            <m:sty m:val="p"/>
          </m:rPr>
          <w:rPr>
            <w:rFonts w:ascii="Cambria Math" w:hAnsi="Cambria Math" w:hint="eastAsia"/>
          </w:rPr>
          <m:t>亿</m:t>
        </m:r>
      </m:oMath>
    </w:p>
    <w:p w:rsidR="007D33ED" w:rsidRDefault="007D33ED" w:rsidP="00E13286">
      <w:pPr>
        <w:pStyle w:val="a1"/>
        <w:ind w:firstLine="420"/>
      </w:pPr>
    </w:p>
    <w:p w:rsidR="00E13286" w:rsidRDefault="002F4059" w:rsidP="00E13286">
      <w:pPr>
        <w:pStyle w:val="a1"/>
        <w:ind w:firstLine="420"/>
      </w:pPr>
      <w:r>
        <w:rPr>
          <w:rFonts w:hint="eastAsia"/>
        </w:rPr>
        <w:t>每次遍历，执行以下操作：</w:t>
      </w:r>
    </w:p>
    <w:p w:rsidR="002F4059" w:rsidRDefault="002F4059" w:rsidP="002F4059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对集合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进行去重</w:t>
      </w:r>
    </w:p>
    <w:p w:rsidR="002F4059" w:rsidRDefault="002F4059" w:rsidP="002F4059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根据去重后集合中元素个数存入</w:t>
      </w:r>
      <w:r>
        <w:rPr>
          <w:rFonts w:hint="eastAsia"/>
        </w:rPr>
        <w:t>1,2,3,4,</w:t>
      </w:r>
      <w:r w:rsidRPr="002F4059">
        <w:rPr>
          <w:rFonts w:hint="eastAsia"/>
          <w:strike/>
        </w:rPr>
        <w:t>5</w:t>
      </w:r>
      <w:r>
        <w:rPr>
          <w:rFonts w:hint="eastAsia"/>
        </w:rPr>
        <w:t>相应的文件中</w:t>
      </w:r>
    </w:p>
    <w:p w:rsidR="001431DB" w:rsidRDefault="001431DB" w:rsidP="007D33ED">
      <w:pPr>
        <w:pStyle w:val="a1"/>
        <w:ind w:left="270" w:firstLineChars="0"/>
      </w:pPr>
    </w:p>
    <w:p w:rsidR="002F4059" w:rsidRDefault="002F4059" w:rsidP="007D33ED">
      <w:pPr>
        <w:pStyle w:val="a1"/>
        <w:ind w:left="270" w:firstLineChars="0"/>
      </w:pPr>
      <w:r>
        <w:rPr>
          <w:rFonts w:hint="eastAsia"/>
        </w:rPr>
        <w:t>构造最小完全集集合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，并依次遍历文件</w:t>
      </w:r>
      <w:r>
        <w:rPr>
          <w:rFonts w:hint="eastAsia"/>
        </w:rPr>
        <w:t>1,2,3,4</w:t>
      </w:r>
      <w:r w:rsidR="007D33ED">
        <w:rPr>
          <w:rFonts w:hint="eastAsia"/>
        </w:rPr>
        <w:t>：</w:t>
      </w:r>
    </w:p>
    <w:p w:rsidR="007D33ED" w:rsidRDefault="007D33ED" w:rsidP="007D33ED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对文件中元素进行去重</w:t>
      </w:r>
    </w:p>
    <w:p w:rsidR="007D33ED" w:rsidRDefault="007D33ED" w:rsidP="007D33ED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将子集不在集合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中的元素加入到集合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中</w:t>
      </w:r>
    </w:p>
    <w:p w:rsidR="002F4059" w:rsidRDefault="002F4059" w:rsidP="002F4059">
      <w:pPr>
        <w:pStyle w:val="a1"/>
        <w:ind w:left="270" w:firstLineChars="0"/>
      </w:pPr>
    </w:p>
    <w:p w:rsidR="00A90674" w:rsidRDefault="00A90674" w:rsidP="002F4059">
      <w:pPr>
        <w:pStyle w:val="a1"/>
        <w:ind w:left="270" w:firstLineChars="0"/>
      </w:pPr>
      <w:r>
        <w:rPr>
          <w:rFonts w:hint="eastAsia"/>
        </w:rPr>
        <w:t>最小完全集不可能有</w:t>
      </w:r>
      <w:r>
        <w:rPr>
          <w:rFonts w:hint="eastAsia"/>
        </w:rPr>
        <w:t>5</w:t>
      </w:r>
      <w:r>
        <w:rPr>
          <w:rFonts w:hint="eastAsia"/>
        </w:rPr>
        <w:t>个不同元素：</w:t>
      </w:r>
    </w:p>
    <w:p w:rsidR="00A90674" w:rsidRDefault="00A90674" w:rsidP="00A90674">
      <w:pPr>
        <w:pStyle w:val="a1"/>
        <w:ind w:left="420" w:firstLineChars="0" w:firstLine="0"/>
      </w:pPr>
      <w:r>
        <w:rPr>
          <w:rFonts w:hint="eastAsia"/>
        </w:rPr>
        <w:t>反证法：如果最小完全集有</w:t>
      </w:r>
      <w:r>
        <w:rPr>
          <w:rFonts w:hint="eastAsia"/>
        </w:rPr>
        <w:t>5</w:t>
      </w:r>
      <w:r>
        <w:rPr>
          <w:rFonts w:hint="eastAsia"/>
        </w:rPr>
        <w:t>个不同元素，则上述</w:t>
      </w:r>
      <w:r>
        <w:rPr>
          <w:rFonts w:hint="eastAsia"/>
        </w:rPr>
        <w:t>5</w:t>
      </w:r>
      <w:r>
        <w:rPr>
          <w:rFonts w:hint="eastAsia"/>
        </w:rPr>
        <w:t>个集合中，每个集合都至少有一个元素只属于该集合，也就是只满足一个规则。这种情况是不存在的。</w:t>
      </w:r>
    </w:p>
    <w:p w:rsidR="00A90674" w:rsidRDefault="00A90674" w:rsidP="002F4059">
      <w:pPr>
        <w:pStyle w:val="a1"/>
        <w:ind w:left="270" w:firstLineChars="0"/>
      </w:pPr>
    </w:p>
    <w:p w:rsidR="003D43D6" w:rsidRPr="00E13286" w:rsidRDefault="003D43D6" w:rsidP="002F4059">
      <w:pPr>
        <w:pStyle w:val="a1"/>
        <w:ind w:left="270" w:firstLineChars="0"/>
      </w:pPr>
      <w:r>
        <w:rPr>
          <w:rFonts w:hint="eastAsia"/>
        </w:rPr>
        <w:t>总时间：大概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8D195B" w:rsidRDefault="008D195B" w:rsidP="008D195B">
      <w:r>
        <w:br w:type="page"/>
      </w:r>
    </w:p>
    <w:p w:rsidR="008D195B" w:rsidRDefault="008D195B" w:rsidP="008D195B">
      <w:pPr>
        <w:pStyle w:val="affc"/>
      </w:pPr>
      <w:r>
        <w:rPr>
          <w:rFonts w:hint="eastAsia"/>
        </w:rPr>
        <w:lastRenderedPageBreak/>
        <w:t>剪枝</w:t>
      </w:r>
      <w:r>
        <w:rPr>
          <w:rFonts w:hint="eastAsia"/>
        </w:rPr>
        <w:t>(</w:t>
      </w:r>
      <w:r>
        <w:t>+</w:t>
      </w:r>
      <w:r>
        <w:rPr>
          <w:rFonts w:hint="eastAsia"/>
        </w:rPr>
        <w:t>贪婪</w:t>
      </w:r>
      <w:r>
        <w:t>)</w:t>
      </w:r>
      <w:r>
        <w:rPr>
          <w:rFonts w:hint="eastAsia"/>
        </w:rPr>
        <w:t>搜索法</w:t>
      </w:r>
    </w:p>
    <w:p w:rsidR="002B45BB" w:rsidRDefault="002B45BB" w:rsidP="002B45BB">
      <w:pPr>
        <w:pStyle w:val="a1"/>
        <w:ind w:firstLineChars="0" w:firstLine="0"/>
      </w:pPr>
      <w:r>
        <w:rPr>
          <w:rFonts w:hint="eastAsia"/>
        </w:rPr>
        <w:t>暴力搜索：</w:t>
      </w:r>
    </w:p>
    <w:p w:rsidR="0006492E" w:rsidRDefault="0006492E" w:rsidP="002B45BB">
      <w:pPr>
        <w:pStyle w:val="a1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760085" cy="3745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C7" w:rsidRDefault="00EB5EC7" w:rsidP="002B45BB">
      <w:pPr>
        <w:pStyle w:val="a1"/>
        <w:ind w:firstLineChars="0" w:firstLine="0"/>
      </w:pPr>
      <w:r>
        <w:tab/>
      </w:r>
      <w:r>
        <w:rPr>
          <w:rFonts w:hint="eastAsia"/>
        </w:rPr>
        <w:t>先纵向遍历，再横向遍历</w:t>
      </w: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</w:p>
    <w:p w:rsidR="00EB5EC7" w:rsidRDefault="00EB5EC7" w:rsidP="002B45BB">
      <w:pPr>
        <w:pStyle w:val="a1"/>
        <w:ind w:firstLineChars="0" w:firstLine="0"/>
      </w:pPr>
      <w:r>
        <w:rPr>
          <w:rFonts w:hint="eastAsia"/>
        </w:rPr>
        <w:lastRenderedPageBreak/>
        <w:t>剪枝：</w:t>
      </w:r>
    </w:p>
    <w:p w:rsidR="00EB5EC7" w:rsidRDefault="00D9477A" w:rsidP="002B45BB">
      <w:pPr>
        <w:pStyle w:val="a1"/>
        <w:ind w:firstLineChars="0" w:firstLine="0"/>
      </w:pPr>
      <w:r>
        <w:rPr>
          <w:noProof/>
        </w:rPr>
        <w:drawing>
          <wp:inline distT="0" distB="0" distL="0" distR="0">
            <wp:extent cx="5760085" cy="37458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p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0D" w:rsidRDefault="00FF3C0D" w:rsidP="002B45BB">
      <w:pPr>
        <w:pStyle w:val="a1"/>
        <w:ind w:firstLineChars="0" w:firstLine="0"/>
      </w:pPr>
      <w:r>
        <w:rPr>
          <w:rFonts w:hint="eastAsia"/>
        </w:rPr>
        <w:t>当遍历完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之后，此时的集合就已经是一个完全集了，</w:t>
      </w:r>
      <w:r w:rsidR="00E23B81">
        <w:rPr>
          <w:rFonts w:hint="eastAsia"/>
        </w:rPr>
        <w:t>继续</w:t>
      </w:r>
      <w:bookmarkStart w:id="0" w:name="_GoBack"/>
      <w:bookmarkEnd w:id="0"/>
      <w:r>
        <w:rPr>
          <w:rFonts w:hint="eastAsia"/>
        </w:rPr>
        <w:t>纵向遍历的结果一定不可能是一个最小完全集，所以可以停止纵向遍历，开始横向遍历。</w:t>
      </w:r>
    </w:p>
    <w:p w:rsidR="00D9477A" w:rsidRDefault="00D9477A" w:rsidP="002B45BB">
      <w:pPr>
        <w:pStyle w:val="a1"/>
        <w:ind w:firstLineChars="0" w:firstLine="0"/>
      </w:pPr>
    </w:p>
    <w:p w:rsidR="00D9477A" w:rsidRDefault="00D9477A" w:rsidP="002B45BB">
      <w:pPr>
        <w:pStyle w:val="a1"/>
        <w:ind w:firstLineChars="0" w:firstLine="0"/>
      </w:pPr>
      <w:r>
        <w:rPr>
          <w:rFonts w:hint="eastAsia"/>
        </w:rPr>
        <w:t>贪婪：在遍历前，对集合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¬L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¬M</m:t>
            </m:r>
          </m:e>
        </m:d>
        <m:r>
          <w:rPr>
            <w:rFonts w:ascii="Cambria Math" w:hAnsi="Cambria Math"/>
          </w:rPr>
          <m:t>,{¬S}</m:t>
        </m:r>
      </m:oMath>
      <w:r>
        <w:rPr>
          <w:rFonts w:hint="eastAsia"/>
        </w:rPr>
        <w:t>都进行排序，满足条件多的元素放在前面。</w:t>
      </w:r>
    </w:p>
    <w:p w:rsidR="00485B52" w:rsidRDefault="00485B52" w:rsidP="002B45BB">
      <w:pPr>
        <w:pStyle w:val="a1"/>
        <w:ind w:firstLineChars="0" w:firstLine="0"/>
      </w:pPr>
    </w:p>
    <w:p w:rsidR="00485B52" w:rsidRDefault="00485B52" w:rsidP="002B45BB">
      <w:pPr>
        <w:pStyle w:val="a1"/>
        <w:ind w:firstLineChars="0" w:firstLine="0"/>
      </w:pPr>
      <w:r>
        <w:rPr>
          <w:rFonts w:hint="eastAsia"/>
        </w:rPr>
        <w:t>遍历完再去除结果中非最小完全集</w:t>
      </w:r>
    </w:p>
    <w:p w:rsidR="00485B52" w:rsidRDefault="00485B52" w:rsidP="002B45BB">
      <w:pPr>
        <w:pStyle w:val="a1"/>
        <w:ind w:firstLineChars="0" w:firstLine="0"/>
      </w:pPr>
      <w:r>
        <w:rPr>
          <w:rFonts w:hint="eastAsia"/>
        </w:rPr>
        <w:t>计算时间：大概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:rsidR="00C701DE" w:rsidRPr="00C701DE" w:rsidRDefault="00C701DE" w:rsidP="002B45BB">
      <w:pPr>
        <w:pStyle w:val="a1"/>
        <w:ind w:firstLineChars="0" w:firstLine="0"/>
      </w:pPr>
      <w:r>
        <w:rPr>
          <w:rFonts w:hint="eastAsia"/>
        </w:rPr>
        <w:t>二元结果：</w:t>
      </w:r>
      <w:r>
        <w:t>56</w:t>
      </w:r>
    </w:p>
    <w:p w:rsidR="00485B52" w:rsidRDefault="00C701DE" w:rsidP="002B45BB">
      <w:pPr>
        <w:pStyle w:val="a1"/>
        <w:ind w:firstLineChars="0" w:firstLine="0"/>
      </w:pPr>
      <w:r>
        <w:rPr>
          <w:rFonts w:hint="eastAsia"/>
        </w:rPr>
        <w:t>三元</w:t>
      </w:r>
      <w:r w:rsidR="00485B52">
        <w:rPr>
          <w:rFonts w:hint="eastAsia"/>
        </w:rPr>
        <w:t>结果：</w:t>
      </w:r>
      <w:r w:rsidR="00485B52">
        <w:rPr>
          <w:rFonts w:hint="eastAsia"/>
        </w:rPr>
        <w:t>6</w:t>
      </w:r>
      <w:r w:rsidR="00485B52">
        <w:t>800</w:t>
      </w:r>
      <w:r w:rsidR="00485B52">
        <w:rPr>
          <w:rFonts w:hint="eastAsia"/>
        </w:rPr>
        <w:t>+</w:t>
      </w:r>
    </w:p>
    <w:p w:rsidR="002B45BB" w:rsidRDefault="002B45BB" w:rsidP="002B45BB"/>
    <w:p w:rsidR="00B724E4" w:rsidRDefault="00B724E4" w:rsidP="002B45BB"/>
    <w:p w:rsidR="00B724E4" w:rsidRDefault="00B724E4" w:rsidP="002B45BB"/>
    <w:p w:rsidR="00B724E4" w:rsidRDefault="00B724E4" w:rsidP="00B724E4">
      <w:pPr>
        <w:pStyle w:val="affc"/>
      </w:pPr>
      <w:r>
        <w:rPr>
          <w:rFonts w:hint="eastAsia"/>
        </w:rPr>
        <w:t>不超过二元的联结词组成的最小完全集</w:t>
      </w:r>
    </w:p>
    <w:p w:rsidR="00B724E4" w:rsidRDefault="00B724E4" w:rsidP="00B724E4">
      <w:r>
        <w:t>{'f0': ['2', '1110']}</w:t>
      </w:r>
    </w:p>
    <w:p w:rsidR="00B724E4" w:rsidRDefault="00B724E4" w:rsidP="00B724E4">
      <w:r>
        <w:t>{'f0': ['2', '1100'], 'f1': ['2', '1101']}</w:t>
      </w:r>
    </w:p>
    <w:p w:rsidR="00B724E4" w:rsidRDefault="00B724E4" w:rsidP="00B724E4">
      <w:r>
        <w:t>{'f0': ['2', '1011'], 'f1': ['2', '1100']}</w:t>
      </w:r>
    </w:p>
    <w:p w:rsidR="00B724E4" w:rsidRDefault="00B724E4" w:rsidP="00B724E4">
      <w:r>
        <w:t>{'f0': ['2', '1010'], 'f1': ['2', '1101']}</w:t>
      </w:r>
    </w:p>
    <w:p w:rsidR="00B724E4" w:rsidRDefault="00B724E4" w:rsidP="00B724E4">
      <w:r>
        <w:t>{'f0': ['2', '1010'], 'f1': ['2', '1011']}</w:t>
      </w:r>
    </w:p>
    <w:p w:rsidR="00B724E4" w:rsidRDefault="00B724E4" w:rsidP="00B724E4">
      <w:r>
        <w:t>{'f0': ['2', '1001'], 'f1': ['2', '1100']}</w:t>
      </w:r>
    </w:p>
    <w:p w:rsidR="00B724E4" w:rsidRDefault="00B724E4" w:rsidP="00B724E4">
      <w:r>
        <w:t>{'f0': ['2', '1001'], 'f1': ['2', '1010']}</w:t>
      </w:r>
    </w:p>
    <w:p w:rsidR="00B724E4" w:rsidRDefault="00B724E4" w:rsidP="00B724E4">
      <w:r>
        <w:t>{'f0': ['2', '1000']}</w:t>
      </w:r>
    </w:p>
    <w:p w:rsidR="00B724E4" w:rsidRDefault="00B724E4" w:rsidP="00B724E4">
      <w:r>
        <w:t>{'f0': ['2', '0111'], 'f1': ['2', '1100']}</w:t>
      </w:r>
    </w:p>
    <w:p w:rsidR="00B724E4" w:rsidRDefault="00B724E4" w:rsidP="00B724E4">
      <w:r>
        <w:t>{'f0': ['2', '0111'], 'f1': ['2', '1010']}</w:t>
      </w:r>
    </w:p>
    <w:p w:rsidR="00B724E4" w:rsidRDefault="00B724E4" w:rsidP="00B724E4">
      <w:r>
        <w:t>{'f0': ['2', '0110'], 'f1': ['2', '1101']}</w:t>
      </w:r>
    </w:p>
    <w:p w:rsidR="00B724E4" w:rsidRDefault="00B724E4" w:rsidP="00B724E4">
      <w:r>
        <w:t>{'f0': ['2', '0110'], 'f1': ['2', '1100']}</w:t>
      </w:r>
    </w:p>
    <w:p w:rsidR="00B724E4" w:rsidRDefault="00B724E4" w:rsidP="00B724E4">
      <w:r>
        <w:t>{'f0': ['2', '0110'], 'f1': ['2', '1011']}</w:t>
      </w:r>
    </w:p>
    <w:p w:rsidR="00B724E4" w:rsidRDefault="00B724E4" w:rsidP="00B724E4">
      <w:r>
        <w:t>{'f0': ['2', '0110'], 'f1': ['2', '1010']}</w:t>
      </w:r>
    </w:p>
    <w:p w:rsidR="00B724E4" w:rsidRDefault="00B724E4" w:rsidP="00B724E4">
      <w:r>
        <w:t>{'f0': ['2', '0110'], 'f1': ['2', '0111'], 'f2': ['2', '1001']}</w:t>
      </w:r>
    </w:p>
    <w:p w:rsidR="00B724E4" w:rsidRDefault="00B724E4" w:rsidP="00B724E4">
      <w:r>
        <w:t>{'f0': ['2', '0101'], 'f1': ['2', '0110'], 'f2': ['2', '1001']}</w:t>
      </w:r>
    </w:p>
    <w:p w:rsidR="00B724E4" w:rsidRDefault="00B724E4" w:rsidP="00B724E4">
      <w:r>
        <w:t>{'f0': ['2', '0100'], 'f1': ['2', '1101']}</w:t>
      </w:r>
    </w:p>
    <w:p w:rsidR="00B724E4" w:rsidRDefault="00B724E4" w:rsidP="00B724E4">
      <w:r>
        <w:t>{'f0': ['2', '0100'], 'f1': ['2', '1100']}</w:t>
      </w:r>
    </w:p>
    <w:p w:rsidR="00B724E4" w:rsidRDefault="00B724E4" w:rsidP="00B724E4">
      <w:r>
        <w:t>{'f0': ['2', '0100'], 'f1': ['2', '1011']}</w:t>
      </w:r>
    </w:p>
    <w:p w:rsidR="00B724E4" w:rsidRDefault="00B724E4" w:rsidP="00B724E4">
      <w:r>
        <w:t>{'f0': ['2', '0100'], 'f1': ['2', '1010']}</w:t>
      </w:r>
    </w:p>
    <w:p w:rsidR="00B724E4" w:rsidRDefault="00B724E4" w:rsidP="00B724E4">
      <w:r>
        <w:t>{'f0': ['2', '0100'], 'f1': ['2', '1001']}</w:t>
      </w:r>
    </w:p>
    <w:p w:rsidR="00B724E4" w:rsidRDefault="00B724E4" w:rsidP="00B724E4">
      <w:r>
        <w:t>{'f0': ['2', '0011'], 'f1': ['2', '0110'], 'f2': ['2', '1001']}</w:t>
      </w:r>
    </w:p>
    <w:p w:rsidR="00B724E4" w:rsidRDefault="00B724E4" w:rsidP="00B724E4">
      <w:r>
        <w:t>{'f0': ['2', '0010'], 'f1': ['2', '1101']}</w:t>
      </w:r>
    </w:p>
    <w:p w:rsidR="00B724E4" w:rsidRDefault="00B724E4" w:rsidP="00B724E4">
      <w:r>
        <w:t>{'f0': ['2', '0010'], 'f1': ['2', '1100']}</w:t>
      </w:r>
    </w:p>
    <w:p w:rsidR="00B724E4" w:rsidRDefault="00B724E4" w:rsidP="00B724E4">
      <w:r>
        <w:t>{'f0': ['2', '0010'], 'f1': ['2', '1011']}</w:t>
      </w:r>
    </w:p>
    <w:p w:rsidR="00B724E4" w:rsidRDefault="00B724E4" w:rsidP="00B724E4">
      <w:r>
        <w:t>{'f0': ['2', '0010'], 'f1': ['2', '1010']}</w:t>
      </w:r>
    </w:p>
    <w:p w:rsidR="00B724E4" w:rsidRDefault="00B724E4" w:rsidP="00B724E4">
      <w:r>
        <w:t>{'f0': ['2', '0010'], 'f1': ['2', '1001']}</w:t>
      </w:r>
    </w:p>
    <w:p w:rsidR="00B724E4" w:rsidRDefault="00B724E4" w:rsidP="00B724E4">
      <w:r>
        <w:t>{'f0': ['2', '0001'], 'f1': ['2', '1100']}</w:t>
      </w:r>
    </w:p>
    <w:p w:rsidR="00B724E4" w:rsidRDefault="00B724E4" w:rsidP="00B724E4">
      <w:r>
        <w:t>{'f0': ['2', '0001'], 'f1': ['2', '1010']}</w:t>
      </w:r>
    </w:p>
    <w:p w:rsidR="00B724E4" w:rsidRDefault="00B724E4" w:rsidP="00B724E4">
      <w:r>
        <w:t>{'f0': ['2', '0001'], 'f1': ['2', '0110'], 'f2': ['2', '1001']}</w:t>
      </w:r>
    </w:p>
    <w:p w:rsidR="00B724E4" w:rsidRDefault="00B724E4" w:rsidP="00B724E4">
      <w:r>
        <w:t>{'f0': ['0', '1'], 'f1': ['2', '1100']}</w:t>
      </w:r>
    </w:p>
    <w:p w:rsidR="00B724E4" w:rsidRDefault="00B724E4" w:rsidP="00B724E4">
      <w:r>
        <w:t>{'f0': ['0', '1'], 'f1': ['2', '1010']}</w:t>
      </w:r>
    </w:p>
    <w:p w:rsidR="00B724E4" w:rsidRDefault="00B724E4" w:rsidP="00B724E4">
      <w:r>
        <w:t>{'f0': ['0', '1'], 'f1': ['2', '0110']}</w:t>
      </w:r>
    </w:p>
    <w:p w:rsidR="00B724E4" w:rsidRDefault="00B724E4" w:rsidP="00B724E4">
      <w:r>
        <w:t>{'f0': ['0', '1'], 'f1': ['2', '0100']}</w:t>
      </w:r>
    </w:p>
    <w:p w:rsidR="00B724E4" w:rsidRDefault="00B724E4" w:rsidP="00B724E4">
      <w:r>
        <w:t>{'f0': ['0', '1'], 'f1': ['2', '0010']}</w:t>
      </w:r>
    </w:p>
    <w:p w:rsidR="00B724E4" w:rsidRDefault="00B724E4" w:rsidP="00B724E4">
      <w:r>
        <w:t>{'f0': ['1', '10'], 'f1': ['2', '1101']}</w:t>
      </w:r>
    </w:p>
    <w:p w:rsidR="00B724E4" w:rsidRDefault="00B724E4" w:rsidP="00B724E4">
      <w:r>
        <w:t>{'f0': ['1', '10'], 'f1': ['2', '1011']}</w:t>
      </w:r>
    </w:p>
    <w:p w:rsidR="00B724E4" w:rsidRDefault="00B724E4" w:rsidP="00B724E4">
      <w:r>
        <w:t>{'f0': ['1', '10'], 'f1': ['2', '0111']}</w:t>
      </w:r>
    </w:p>
    <w:p w:rsidR="00B724E4" w:rsidRDefault="00B724E4" w:rsidP="00B724E4">
      <w:r>
        <w:t>{'f0': ['1', '10'], 'f1': ['2', '0101'], 'f2': ['2', '1001']}</w:t>
      </w:r>
    </w:p>
    <w:p w:rsidR="00B724E4" w:rsidRDefault="00B724E4" w:rsidP="00B724E4">
      <w:r>
        <w:lastRenderedPageBreak/>
        <w:t>{'f0': ['1', '10'], 'f1': ['2', '0101'], 'f2': ['2', '0110']}</w:t>
      </w:r>
    </w:p>
    <w:p w:rsidR="00B724E4" w:rsidRDefault="00B724E4" w:rsidP="00B724E4">
      <w:r>
        <w:t>{'f0': ['1', '10'], 'f1': ['2', '0100']}</w:t>
      </w:r>
    </w:p>
    <w:p w:rsidR="00B724E4" w:rsidRDefault="00B724E4" w:rsidP="00B724E4">
      <w:r>
        <w:t>{'f0': ['1', '10'], 'f1': ['2', '0011'], 'f2': ['2', '1001']}</w:t>
      </w:r>
    </w:p>
    <w:p w:rsidR="00B724E4" w:rsidRDefault="00B724E4" w:rsidP="00B724E4">
      <w:r>
        <w:t>{'f0': ['1', '10'], 'f1': ['2', '0011'], 'f2': ['2', '0110']}</w:t>
      </w:r>
    </w:p>
    <w:p w:rsidR="00B724E4" w:rsidRDefault="00B724E4" w:rsidP="00B724E4">
      <w:r>
        <w:t>{'f0': ['1', '10'], 'f1': ['2', '0010']}</w:t>
      </w:r>
    </w:p>
    <w:p w:rsidR="00B724E4" w:rsidRDefault="00B724E4" w:rsidP="00B724E4">
      <w:r>
        <w:t>{'f0': ['1', '10'], 'f1': ['2', '0001']}</w:t>
      </w:r>
    </w:p>
    <w:p w:rsidR="00B724E4" w:rsidRDefault="00B724E4" w:rsidP="00B724E4">
      <w:r>
        <w:t>{'f0': ['1', '10'], 'f1': ['0', '1'], 'f2': ['2', '1001']}</w:t>
      </w:r>
    </w:p>
    <w:p w:rsidR="00B724E4" w:rsidRDefault="00B724E4" w:rsidP="00B724E4">
      <w:r>
        <w:t>{'f0': ['1', '10'], 'f1': ['0', '1'], 'f2': ['2', '0101']}</w:t>
      </w:r>
    </w:p>
    <w:p w:rsidR="00B724E4" w:rsidRDefault="00B724E4" w:rsidP="00B724E4">
      <w:r>
        <w:t>{'f0': ['1', '10'], 'f1': ['0', '1'], 'f2': ['2', '0011']}</w:t>
      </w:r>
    </w:p>
    <w:p w:rsidR="00B724E4" w:rsidRDefault="00B724E4" w:rsidP="00B724E4">
      <w:r>
        <w:t>{'f0': ['0', '0'], 'f1': ['2', '1101']}</w:t>
      </w:r>
    </w:p>
    <w:p w:rsidR="00B724E4" w:rsidRDefault="00B724E4" w:rsidP="00B724E4">
      <w:r>
        <w:t>{'f0': ['0', '0'], 'f1': ['2', '1100']}</w:t>
      </w:r>
    </w:p>
    <w:p w:rsidR="00B724E4" w:rsidRDefault="00B724E4" w:rsidP="00B724E4">
      <w:r>
        <w:t>{'f0': ['0', '0'], 'f1': ['2', '1011']}</w:t>
      </w:r>
    </w:p>
    <w:p w:rsidR="00B724E4" w:rsidRDefault="00B724E4" w:rsidP="00B724E4">
      <w:r>
        <w:t>{'f0': ['0', '0'], 'f1': ['2', '1010']}</w:t>
      </w:r>
    </w:p>
    <w:p w:rsidR="00B724E4" w:rsidRDefault="00B724E4" w:rsidP="00B724E4">
      <w:r>
        <w:t>{'f0': ['0', '0'], 'f1': ['2', '1001']}</w:t>
      </w:r>
    </w:p>
    <w:p w:rsidR="00B724E4" w:rsidRDefault="00B724E4" w:rsidP="00B724E4">
      <w:r>
        <w:t>{'f0': ['0', '0'], 'f1': ['1', '10'], 'f2': ['2', '0110']}</w:t>
      </w:r>
    </w:p>
    <w:p w:rsidR="00B724E4" w:rsidRDefault="00B724E4" w:rsidP="00B724E4">
      <w:r>
        <w:t>{'f0': ['0', '0'], 'f1': ['1', '10'], 'f2': ['2', '0101']}</w:t>
      </w:r>
    </w:p>
    <w:p w:rsidR="00B724E4" w:rsidRPr="00B724E4" w:rsidRDefault="00B724E4" w:rsidP="00B724E4">
      <w:r>
        <w:t>{'f0': ['0', '0'], 'f1': ['1', '10'], 'f2': ['2', '0011']}</w:t>
      </w:r>
    </w:p>
    <w:sectPr w:rsidR="00B724E4" w:rsidRPr="00B724E4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204" w:rsidRDefault="00746204">
      <w:r>
        <w:separator/>
      </w:r>
    </w:p>
  </w:endnote>
  <w:endnote w:type="continuationSeparator" w:id="0">
    <w:p w:rsidR="00746204" w:rsidRDefault="0074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204" w:rsidRDefault="00746204">
      <w:r>
        <w:separator/>
      </w:r>
    </w:p>
  </w:footnote>
  <w:footnote w:type="continuationSeparator" w:id="0">
    <w:p w:rsidR="00746204" w:rsidRDefault="00746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38765F4"/>
    <w:multiLevelType w:val="hybridMultilevel"/>
    <w:tmpl w:val="04687A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1203D02"/>
    <w:multiLevelType w:val="hybridMultilevel"/>
    <w:tmpl w:val="6AB2C7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9B6ED1"/>
    <w:multiLevelType w:val="hybridMultilevel"/>
    <w:tmpl w:val="481CC964"/>
    <w:lvl w:ilvl="0" w:tplc="0409000F">
      <w:start w:val="1"/>
      <w:numFmt w:val="decimal"/>
      <w:lvlText w:val="%1."/>
      <w:lvlJc w:val="left"/>
      <w:pPr>
        <w:ind w:left="1399" w:hanging="420"/>
      </w:pPr>
    </w:lvl>
    <w:lvl w:ilvl="1" w:tplc="04090019" w:tentative="1">
      <w:start w:val="1"/>
      <w:numFmt w:val="lowerLetter"/>
      <w:lvlText w:val="%2)"/>
      <w:lvlJc w:val="left"/>
      <w:pPr>
        <w:ind w:left="1819" w:hanging="420"/>
      </w:pPr>
    </w:lvl>
    <w:lvl w:ilvl="2" w:tplc="0409001B" w:tentative="1">
      <w:start w:val="1"/>
      <w:numFmt w:val="lowerRoman"/>
      <w:lvlText w:val="%3."/>
      <w:lvlJc w:val="right"/>
      <w:pPr>
        <w:ind w:left="2239" w:hanging="420"/>
      </w:pPr>
    </w:lvl>
    <w:lvl w:ilvl="3" w:tplc="0409000F" w:tentative="1">
      <w:start w:val="1"/>
      <w:numFmt w:val="decimal"/>
      <w:lvlText w:val="%4."/>
      <w:lvlJc w:val="left"/>
      <w:pPr>
        <w:ind w:left="2659" w:hanging="420"/>
      </w:pPr>
    </w:lvl>
    <w:lvl w:ilvl="4" w:tplc="04090019" w:tentative="1">
      <w:start w:val="1"/>
      <w:numFmt w:val="lowerLetter"/>
      <w:lvlText w:val="%5)"/>
      <w:lvlJc w:val="left"/>
      <w:pPr>
        <w:ind w:left="3079" w:hanging="420"/>
      </w:pPr>
    </w:lvl>
    <w:lvl w:ilvl="5" w:tplc="0409001B" w:tentative="1">
      <w:start w:val="1"/>
      <w:numFmt w:val="lowerRoman"/>
      <w:lvlText w:val="%6."/>
      <w:lvlJc w:val="right"/>
      <w:pPr>
        <w:ind w:left="3499" w:hanging="420"/>
      </w:pPr>
    </w:lvl>
    <w:lvl w:ilvl="6" w:tplc="0409000F" w:tentative="1">
      <w:start w:val="1"/>
      <w:numFmt w:val="decimal"/>
      <w:lvlText w:val="%7."/>
      <w:lvlJc w:val="left"/>
      <w:pPr>
        <w:ind w:left="3919" w:hanging="420"/>
      </w:pPr>
    </w:lvl>
    <w:lvl w:ilvl="7" w:tplc="04090019" w:tentative="1">
      <w:start w:val="1"/>
      <w:numFmt w:val="lowerLetter"/>
      <w:lvlText w:val="%8)"/>
      <w:lvlJc w:val="left"/>
      <w:pPr>
        <w:ind w:left="4339" w:hanging="420"/>
      </w:pPr>
    </w:lvl>
    <w:lvl w:ilvl="8" w:tplc="0409001B" w:tentative="1">
      <w:start w:val="1"/>
      <w:numFmt w:val="lowerRoman"/>
      <w:lvlText w:val="%9."/>
      <w:lvlJc w:val="right"/>
      <w:pPr>
        <w:ind w:left="4759" w:hanging="420"/>
      </w:pPr>
    </w:lvl>
  </w:abstractNum>
  <w:abstractNum w:abstractNumId="9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2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12"/>
  </w:num>
  <w:num w:numId="5">
    <w:abstractNumId w:val="9"/>
  </w:num>
  <w:num w:numId="6">
    <w:abstractNumId w:val="5"/>
  </w:num>
  <w:num w:numId="7">
    <w:abstractNumId w:val="11"/>
  </w:num>
  <w:num w:numId="8">
    <w:abstractNumId w:val="1"/>
  </w:num>
  <w:num w:numId="9">
    <w:abstractNumId w:val="13"/>
  </w:num>
  <w:num w:numId="10">
    <w:abstractNumId w:val="7"/>
  </w:num>
  <w:num w:numId="11">
    <w:abstractNumId w:val="4"/>
  </w:num>
  <w:num w:numId="12">
    <w:abstractNumId w:val="10"/>
  </w:num>
  <w:num w:numId="13">
    <w:abstractNumId w:val="2"/>
  </w:num>
  <w:num w:numId="14">
    <w:abstractNumId w:val="8"/>
  </w:num>
  <w:num w:numId="1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92E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24D8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1DB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5BB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1E87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059"/>
    <w:rsid w:val="002F4E9A"/>
    <w:rsid w:val="002F58C5"/>
    <w:rsid w:val="002F7235"/>
    <w:rsid w:val="002F7904"/>
    <w:rsid w:val="002F7905"/>
    <w:rsid w:val="002F7F52"/>
    <w:rsid w:val="00303CE9"/>
    <w:rsid w:val="0030420E"/>
    <w:rsid w:val="00304E80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4EF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43C"/>
    <w:rsid w:val="003C698F"/>
    <w:rsid w:val="003C6ADB"/>
    <w:rsid w:val="003C6EB4"/>
    <w:rsid w:val="003C776E"/>
    <w:rsid w:val="003C7E3F"/>
    <w:rsid w:val="003D4257"/>
    <w:rsid w:val="003D43D6"/>
    <w:rsid w:val="003D4B82"/>
    <w:rsid w:val="003D50BE"/>
    <w:rsid w:val="003D5D9D"/>
    <w:rsid w:val="003D7271"/>
    <w:rsid w:val="003E049A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5B52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6F4"/>
    <w:rsid w:val="006A1B4B"/>
    <w:rsid w:val="006A25D3"/>
    <w:rsid w:val="006A32ED"/>
    <w:rsid w:val="006A502A"/>
    <w:rsid w:val="006A738C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204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C7299"/>
    <w:rsid w:val="007D33E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57CDD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195B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69C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674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24E4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DE"/>
    <w:rsid w:val="00C701EB"/>
    <w:rsid w:val="00C702E9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4F42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477A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3286"/>
    <w:rsid w:val="00E16782"/>
    <w:rsid w:val="00E17024"/>
    <w:rsid w:val="00E20E69"/>
    <w:rsid w:val="00E23B81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0766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5EC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EF7B76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596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07B9"/>
    <w:rsid w:val="00FF141B"/>
    <w:rsid w:val="00FF3C0D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3E049A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E049A"/>
    <w:rPr>
      <w:kern w:val="2"/>
      <w:sz w:val="28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paragraph" w:styleId="affc">
    <w:name w:val="Title"/>
    <w:basedOn w:val="a0"/>
    <w:next w:val="a0"/>
    <w:link w:val="affd"/>
    <w:uiPriority w:val="10"/>
    <w:qFormat/>
    <w:rsid w:val="000F24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d">
    <w:name w:val="标题 字符"/>
    <w:basedOn w:val="a2"/>
    <w:link w:val="affc"/>
    <w:uiPriority w:val="10"/>
    <w:rsid w:val="000F24D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CE38D-7F06-423F-92CD-28BD969D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13554</TotalTime>
  <Pages>8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1118</cp:revision>
  <cp:lastPrinted>2016-06-07T05:59:00Z</cp:lastPrinted>
  <dcterms:created xsi:type="dcterms:W3CDTF">2012-05-21T06:04:00Z</dcterms:created>
  <dcterms:modified xsi:type="dcterms:W3CDTF">2018-12-09T10:46:00Z</dcterms:modified>
</cp:coreProperties>
</file>